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1157" w14:textId="77777777" w:rsidR="0035526D" w:rsidRPr="009C7E6B" w:rsidRDefault="0035526D">
      <w:pPr>
        <w:rPr>
          <w:noProof/>
        </w:rPr>
      </w:pPr>
      <w:r w:rsidRPr="009C7E6B">
        <w:rPr>
          <w:noProof/>
          <w:lang w:bidi="ru-RU"/>
        </w:rPr>
        <w:br w:type="page"/>
      </w:r>
    </w:p>
    <w:p w14:paraId="0D6A3946" w14:textId="77777777" w:rsidR="006F51BE" w:rsidRPr="009C7E6B" w:rsidRDefault="006F51BE" w:rsidP="0083691C">
      <w:pPr>
        <w:rPr>
          <w:noProof/>
        </w:rPr>
      </w:pPr>
    </w:p>
    <w:sectPr w:rsidR="006F51BE" w:rsidRPr="009C7E6B" w:rsidSect="008515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34F1" w14:textId="77777777" w:rsidR="00907580" w:rsidRDefault="00907580" w:rsidP="00180323">
      <w:pPr>
        <w:spacing w:after="0"/>
      </w:pPr>
      <w:r>
        <w:separator/>
      </w:r>
    </w:p>
  </w:endnote>
  <w:endnote w:type="continuationSeparator" w:id="0">
    <w:p w14:paraId="2779C4C3" w14:textId="77777777" w:rsidR="00907580" w:rsidRDefault="00907580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F911" w14:textId="77777777" w:rsidR="005C1E86" w:rsidRDefault="005C1E8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1938" w14:textId="77777777" w:rsidR="005C1E86" w:rsidRDefault="005C1E8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B3F8" w14:textId="77777777" w:rsidR="005C1E86" w:rsidRDefault="005C1E8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9A85" w14:textId="77777777" w:rsidR="00907580" w:rsidRDefault="00907580" w:rsidP="00180323">
      <w:pPr>
        <w:spacing w:after="0"/>
      </w:pPr>
      <w:r>
        <w:separator/>
      </w:r>
    </w:p>
  </w:footnote>
  <w:footnote w:type="continuationSeparator" w:id="0">
    <w:p w14:paraId="131FA575" w14:textId="77777777" w:rsidR="00907580" w:rsidRDefault="00907580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D3FB" w14:textId="77777777" w:rsidR="005C1E86" w:rsidRDefault="005C1E8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8178" w14:textId="4E395E1A" w:rsidR="00180323" w:rsidRDefault="0018032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D567" w14:textId="25D58B37" w:rsidR="00180323" w:rsidRDefault="005C1E86">
    <w:pPr>
      <w:pStyle w:val="a8"/>
    </w:pPr>
    <w:r>
      <w:rPr>
        <w:noProof/>
      </w:rPr>
      <mc:AlternateContent>
        <mc:Choice Requires="wps">
          <w:drawing>
            <wp:anchor distT="0" distB="0" distL="457200" distR="118745" simplePos="0" relativeHeight="251662336" behindDoc="0" locked="0" layoutInCell="0" allowOverlap="1" wp14:anchorId="0C4A8032" wp14:editId="7A415373">
              <wp:simplePos x="0" y="0"/>
              <wp:positionH relativeFrom="margin">
                <wp:align>right</wp:align>
              </wp:positionH>
              <wp:positionV relativeFrom="paragraph">
                <wp:posOffset>381000</wp:posOffset>
              </wp:positionV>
              <wp:extent cx="10239375" cy="8229600"/>
              <wp:effectExtent l="0" t="0" r="0" b="0"/>
              <wp:wrapSquare wrapText="bothSides"/>
              <wp:docPr id="205" name="Автофигур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39375" cy="82296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1003">
                        <a:schemeClr val="lt1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p w14:paraId="57E78538" w14:textId="77777777" w:rsidR="005C1E86" w:rsidRPr="005C1E86" w:rsidRDefault="005C1E86" w:rsidP="005C1E86">
                          <w:pPr>
                            <w:jc w:val="center"/>
                            <w:rPr>
                              <w:rFonts w:ascii="Arial Black" w:hAnsi="Arial Black" w:cs="Segoe U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5C1E86">
                            <w:rPr>
                              <w:rFonts w:ascii="Arial Black" w:hAnsi="Arial Black" w:cs="Segoe U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</w:rPr>
                            <w:t>Телеграмм бот «</w:t>
                          </w:r>
                          <w:proofErr w:type="spellStart"/>
                          <w:r w:rsidRPr="005C1E86">
                            <w:rPr>
                              <w:rFonts w:ascii="Arial Black" w:hAnsi="Arial Black" w:cs="Segoe U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</w:rPr>
                            <w:t>кинопоиск</w:t>
                          </w:r>
                          <w:proofErr w:type="spellEnd"/>
                          <w:r w:rsidRPr="005C1E86">
                            <w:rPr>
                              <w:rFonts w:ascii="Arial Black" w:hAnsi="Arial Black" w:cs="Segoe U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</w:rPr>
                            <w:t>» на питоне</w:t>
                          </w:r>
                        </w:p>
                        <w:p w14:paraId="67EE8930" w14:textId="77777777" w:rsidR="005C1E86" w:rsidRPr="005C1E86" w:rsidRDefault="005C1E86" w:rsidP="005C1E86">
                          <w:p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4511DA18" w14:textId="77777777" w:rsidR="005C1E86" w:rsidRPr="005C1E86" w:rsidRDefault="005C1E86" w:rsidP="005C1E86">
                          <w:p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  <w:t xml:space="preserve">Авторы: Пфиценмаер Эдуард и </w:t>
                          </w:r>
                          <w:proofErr w:type="spellStart"/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  <w:t>Шишлянников</w:t>
                          </w:r>
                          <w:proofErr w:type="spellEnd"/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  <w:t xml:space="preserve"> Михаил</w:t>
                          </w:r>
                        </w:p>
                        <w:p w14:paraId="58E89486" w14:textId="77777777" w:rsidR="005C1E86" w:rsidRPr="005C1E86" w:rsidRDefault="005C1E86" w:rsidP="005C1E86">
                          <w:p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6D96AF4B" w14:textId="77777777" w:rsidR="005C1E86" w:rsidRPr="005C1E86" w:rsidRDefault="005C1E86" w:rsidP="005C1E86">
                          <w:p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  <w:t>Идея: создать бота в телеграмме, который позволит мгновенно подобрать подходящий фильм на вечер, либо найти интересующий</w:t>
                          </w:r>
                        </w:p>
                        <w:p w14:paraId="48CFCF8D" w14:textId="77777777" w:rsidR="005C1E86" w:rsidRPr="005C1E86" w:rsidRDefault="005C1E86" w:rsidP="005C1E86">
                          <w:p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675A1F13" w14:textId="77777777" w:rsidR="005C1E86" w:rsidRPr="005C1E86" w:rsidRDefault="005C1E86" w:rsidP="005C1E86">
                          <w:p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</w:rPr>
                            <w:t>Необходимые библиотеки:</w:t>
                          </w:r>
                        </w:p>
                        <w:p w14:paraId="0767075A" w14:textId="77777777" w:rsidR="005C1E86" w:rsidRPr="005C1E86" w:rsidRDefault="005C1E86" w:rsidP="005C1E86">
                          <w:pPr>
                            <w:pStyle w:val="af7"/>
                            <w:numPr>
                              <w:ilvl w:val="0"/>
                              <w:numId w:val="4"/>
                            </w:num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Sqlite3</w:t>
                          </w:r>
                        </w:p>
                        <w:p w14:paraId="1691CD4E" w14:textId="77777777" w:rsidR="005C1E86" w:rsidRPr="005C1E86" w:rsidRDefault="005C1E86" w:rsidP="005C1E86">
                          <w:pPr>
                            <w:pStyle w:val="af7"/>
                            <w:numPr>
                              <w:ilvl w:val="0"/>
                              <w:numId w:val="4"/>
                            </w:num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Telebot</w:t>
                          </w:r>
                          <w:proofErr w:type="spellEnd"/>
                        </w:p>
                        <w:p w14:paraId="727DF95B" w14:textId="77777777" w:rsidR="005C1E86" w:rsidRPr="005C1E86" w:rsidRDefault="005C1E86" w:rsidP="005C1E86">
                          <w:pPr>
                            <w:pStyle w:val="af7"/>
                            <w:numPr>
                              <w:ilvl w:val="0"/>
                              <w:numId w:val="4"/>
                            </w:num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Urllib.parse</w:t>
                          </w:r>
                          <w:proofErr w:type="spellEnd"/>
                        </w:p>
                        <w:p w14:paraId="65D417F6" w14:textId="77777777" w:rsidR="005C1E86" w:rsidRPr="005C1E86" w:rsidRDefault="005C1E86" w:rsidP="005C1E86">
                          <w:pPr>
                            <w:pStyle w:val="af7"/>
                            <w:numPr>
                              <w:ilvl w:val="0"/>
                              <w:numId w:val="4"/>
                            </w:num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Requests</w:t>
                          </w:r>
                        </w:p>
                        <w:p w14:paraId="14A8149B" w14:textId="77777777" w:rsidR="005C1E86" w:rsidRPr="005C1E86" w:rsidRDefault="005C1E86" w:rsidP="005C1E86">
                          <w:pPr>
                            <w:pStyle w:val="af7"/>
                            <w:numPr>
                              <w:ilvl w:val="0"/>
                              <w:numId w:val="4"/>
                            </w:numPr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 w:rsidRPr="005C1E86">
                            <w:rPr>
                              <w:rFonts w:ascii="Segoe UI" w:hAnsi="Segoe UI" w:cs="Segoe UI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Json</w:t>
                          </w:r>
                        </w:p>
                        <w:p w14:paraId="740EB1D4" w14:textId="123A0BE8" w:rsidR="005C1E86" w:rsidRPr="005C1E86" w:rsidRDefault="005C1E86">
                          <w:pPr>
                            <w:pBdr>
                              <w:left w:val="single" w:sz="4" w:space="9" w:color="71BBD9" w:themeColor="accent1"/>
                            </w:pBdr>
                            <w:rPr>
                              <w:color w:val="3499C2" w:themeColor="accent1" w:themeShade="BF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C4A8032" id="Автофигура 14" o:spid="_x0000_s1026" style="position:absolute;margin-left:755.05pt;margin-top:30pt;width:806.25pt;height:9in;z-index:251662336;visibility:visible;mso-wrap-style:square;mso-width-percent:0;mso-height-percent:100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" o:allowincell="f" filled="f" stroked="f" strokeweight="1.25pt">
              <v:textbox inset=",7.2pt,,7.2pt">
                <w:txbxContent>
                  <w:p w14:paraId="57E78538" w14:textId="77777777" w:rsidR="005C1E86" w:rsidRPr="005C1E86" w:rsidRDefault="005C1E86" w:rsidP="005C1E86">
                    <w:pPr>
                      <w:jc w:val="center"/>
                      <w:rPr>
                        <w:rFonts w:ascii="Arial Black" w:hAnsi="Arial Black" w:cs="Segoe UI"/>
                        <w:b/>
                        <w:bCs/>
                        <w:color w:val="FFFFFF" w:themeColor="background1"/>
                        <w:sz w:val="56"/>
                        <w:szCs w:val="56"/>
                      </w:rPr>
                    </w:pPr>
                    <w:r w:rsidRPr="005C1E86">
                      <w:rPr>
                        <w:rFonts w:ascii="Arial Black" w:hAnsi="Arial Black" w:cs="Segoe UI"/>
                        <w:b/>
                        <w:bCs/>
                        <w:color w:val="FFFFFF" w:themeColor="background1"/>
                        <w:sz w:val="56"/>
                        <w:szCs w:val="56"/>
                      </w:rPr>
                      <w:t>Телеграмм бот «</w:t>
                    </w:r>
                    <w:proofErr w:type="spellStart"/>
                    <w:r w:rsidRPr="005C1E86">
                      <w:rPr>
                        <w:rFonts w:ascii="Arial Black" w:hAnsi="Arial Black" w:cs="Segoe UI"/>
                        <w:b/>
                        <w:bCs/>
                        <w:color w:val="FFFFFF" w:themeColor="background1"/>
                        <w:sz w:val="56"/>
                        <w:szCs w:val="56"/>
                      </w:rPr>
                      <w:t>кинопоиск</w:t>
                    </w:r>
                    <w:proofErr w:type="spellEnd"/>
                    <w:r w:rsidRPr="005C1E86">
                      <w:rPr>
                        <w:rFonts w:ascii="Arial Black" w:hAnsi="Arial Black" w:cs="Segoe UI"/>
                        <w:b/>
                        <w:bCs/>
                        <w:color w:val="FFFFFF" w:themeColor="background1"/>
                        <w:sz w:val="56"/>
                        <w:szCs w:val="56"/>
                      </w:rPr>
                      <w:t>» на питоне</w:t>
                    </w:r>
                  </w:p>
                  <w:p w14:paraId="67EE8930" w14:textId="77777777" w:rsidR="005C1E86" w:rsidRPr="005C1E86" w:rsidRDefault="005C1E86" w:rsidP="005C1E86">
                    <w:p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4511DA18" w14:textId="77777777" w:rsidR="005C1E86" w:rsidRPr="005C1E86" w:rsidRDefault="005C1E86" w:rsidP="005C1E86">
                    <w:p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</w:pPr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  <w:t xml:space="preserve">Авторы: Пфиценмаер Эдуард и </w:t>
                    </w:r>
                    <w:proofErr w:type="spellStart"/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  <w:t>Шишлянников</w:t>
                    </w:r>
                    <w:proofErr w:type="spellEnd"/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  <w:t xml:space="preserve"> Михаил</w:t>
                    </w:r>
                  </w:p>
                  <w:p w14:paraId="58E89486" w14:textId="77777777" w:rsidR="005C1E86" w:rsidRPr="005C1E86" w:rsidRDefault="005C1E86" w:rsidP="005C1E86">
                    <w:p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6D96AF4B" w14:textId="77777777" w:rsidR="005C1E86" w:rsidRPr="005C1E86" w:rsidRDefault="005C1E86" w:rsidP="005C1E86">
                    <w:p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</w:pPr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  <w:t>Идея: создать бота в телеграмме, который позволит мгновенно подобрать подходящий фильм на вечер, либо найти интересующий</w:t>
                    </w:r>
                  </w:p>
                  <w:p w14:paraId="48CFCF8D" w14:textId="77777777" w:rsidR="005C1E86" w:rsidRPr="005C1E86" w:rsidRDefault="005C1E86" w:rsidP="005C1E86">
                    <w:p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675A1F13" w14:textId="77777777" w:rsidR="005C1E86" w:rsidRPr="005C1E86" w:rsidRDefault="005C1E86" w:rsidP="005C1E86">
                    <w:p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</w:pPr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</w:rPr>
                      <w:t>Необходимые библиотеки:</w:t>
                    </w:r>
                  </w:p>
                  <w:p w14:paraId="0767075A" w14:textId="77777777" w:rsidR="005C1E86" w:rsidRPr="005C1E86" w:rsidRDefault="005C1E86" w:rsidP="005C1E86">
                    <w:pPr>
                      <w:pStyle w:val="af7"/>
                      <w:numPr>
                        <w:ilvl w:val="0"/>
                        <w:numId w:val="4"/>
                      </w:num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</w:pPr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  <w:t>Sqlite3</w:t>
                    </w:r>
                  </w:p>
                  <w:p w14:paraId="1691CD4E" w14:textId="77777777" w:rsidR="005C1E86" w:rsidRPr="005C1E86" w:rsidRDefault="005C1E86" w:rsidP="005C1E86">
                    <w:pPr>
                      <w:pStyle w:val="af7"/>
                      <w:numPr>
                        <w:ilvl w:val="0"/>
                        <w:numId w:val="4"/>
                      </w:num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</w:pPr>
                    <w:proofErr w:type="spellStart"/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  <w:t>Telebot</w:t>
                    </w:r>
                    <w:proofErr w:type="spellEnd"/>
                  </w:p>
                  <w:p w14:paraId="727DF95B" w14:textId="77777777" w:rsidR="005C1E86" w:rsidRPr="005C1E86" w:rsidRDefault="005C1E86" w:rsidP="005C1E86">
                    <w:pPr>
                      <w:pStyle w:val="af7"/>
                      <w:numPr>
                        <w:ilvl w:val="0"/>
                        <w:numId w:val="4"/>
                      </w:num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</w:pPr>
                    <w:proofErr w:type="spellStart"/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  <w:t>Urllib.parse</w:t>
                    </w:r>
                    <w:proofErr w:type="spellEnd"/>
                  </w:p>
                  <w:p w14:paraId="65D417F6" w14:textId="77777777" w:rsidR="005C1E86" w:rsidRPr="005C1E86" w:rsidRDefault="005C1E86" w:rsidP="005C1E86">
                    <w:pPr>
                      <w:pStyle w:val="af7"/>
                      <w:numPr>
                        <w:ilvl w:val="0"/>
                        <w:numId w:val="4"/>
                      </w:num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</w:pPr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  <w:t>Requests</w:t>
                    </w:r>
                  </w:p>
                  <w:p w14:paraId="14A8149B" w14:textId="77777777" w:rsidR="005C1E86" w:rsidRPr="005C1E86" w:rsidRDefault="005C1E86" w:rsidP="005C1E86">
                    <w:pPr>
                      <w:pStyle w:val="af7"/>
                      <w:numPr>
                        <w:ilvl w:val="0"/>
                        <w:numId w:val="4"/>
                      </w:numPr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</w:pPr>
                    <w:r w:rsidRPr="005C1E86">
                      <w:rPr>
                        <w:rFonts w:ascii="Segoe UI" w:hAnsi="Segoe UI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  <w:t>Json</w:t>
                    </w:r>
                  </w:p>
                  <w:p w14:paraId="740EB1D4" w14:textId="123A0BE8" w:rsidR="005C1E86" w:rsidRPr="005C1E86" w:rsidRDefault="005C1E86">
                    <w:pPr>
                      <w:pBdr>
                        <w:left w:val="single" w:sz="4" w:space="9" w:color="71BBD9" w:themeColor="accent1"/>
                      </w:pBdr>
                      <w:rPr>
                        <w:color w:val="3499C2" w:themeColor="accent1" w:themeShade="BF"/>
                        <w:sz w:val="24"/>
                      </w:rPr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 w:rsidR="003D4ABD">
      <w:rPr>
        <w:noProof/>
        <w:lang w:bidi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AC920" wp14:editId="6082CE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Прямоугольник 2" descr="Фигуры, используемые для маке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79B2372" id="Прямоугольник 2" o:spid="_x0000_s1026" alt="Фигуры, используемые для макета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" stroked="f" strokeweight="1pt">
              <v:fill r:id="rId2" o:title="Фигуры, используемые для макета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90D"/>
    <w:multiLevelType w:val="hybridMultilevel"/>
    <w:tmpl w:val="E8C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4821"/>
    <w:multiLevelType w:val="hybridMultilevel"/>
    <w:tmpl w:val="DF96F84C"/>
    <w:lvl w:ilvl="0" w:tplc="31C0E850">
      <w:start w:val="1"/>
      <w:numFmt w:val="bullet"/>
      <w:pStyle w:val="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86"/>
    <w:rsid w:val="000A4C25"/>
    <w:rsid w:val="00172036"/>
    <w:rsid w:val="00180323"/>
    <w:rsid w:val="00193B15"/>
    <w:rsid w:val="001C1648"/>
    <w:rsid w:val="001E6818"/>
    <w:rsid w:val="00202BB7"/>
    <w:rsid w:val="002457F5"/>
    <w:rsid w:val="002A771D"/>
    <w:rsid w:val="00300A1D"/>
    <w:rsid w:val="00300B32"/>
    <w:rsid w:val="00322488"/>
    <w:rsid w:val="0035526D"/>
    <w:rsid w:val="003C300F"/>
    <w:rsid w:val="003D08C5"/>
    <w:rsid w:val="003D4ABD"/>
    <w:rsid w:val="003F07CB"/>
    <w:rsid w:val="00402E5B"/>
    <w:rsid w:val="00473DD2"/>
    <w:rsid w:val="00473E6D"/>
    <w:rsid w:val="004A0CC0"/>
    <w:rsid w:val="004D2F0E"/>
    <w:rsid w:val="004D566C"/>
    <w:rsid w:val="00503D4F"/>
    <w:rsid w:val="00515A72"/>
    <w:rsid w:val="00523855"/>
    <w:rsid w:val="005527E2"/>
    <w:rsid w:val="005B7230"/>
    <w:rsid w:val="005C1E86"/>
    <w:rsid w:val="005D4796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5151F"/>
    <w:rsid w:val="008701B3"/>
    <w:rsid w:val="00884888"/>
    <w:rsid w:val="008A67F7"/>
    <w:rsid w:val="008B442F"/>
    <w:rsid w:val="008E5CAD"/>
    <w:rsid w:val="00907580"/>
    <w:rsid w:val="009118A4"/>
    <w:rsid w:val="00926AF2"/>
    <w:rsid w:val="00946E3C"/>
    <w:rsid w:val="009C7E6B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4067A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373A3"/>
  <w15:chartTrackingRefBased/>
  <w15:docId w15:val="{78618EDE-46C2-4BDC-BB88-5C1AFB2A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ru-R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E86"/>
    <w:pPr>
      <w:spacing w:after="160" w:line="259" w:lineRule="auto"/>
    </w:pPr>
    <w:rPr>
      <w:rFonts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3">
    <w:name w:val="heading 3"/>
    <w:basedOn w:val="2"/>
    <w:next w:val="a"/>
    <w:link w:val="30"/>
    <w:uiPriority w:val="9"/>
    <w:qFormat/>
    <w:rsid w:val="009C7E6B"/>
    <w:pPr>
      <w:jc w:val="left"/>
      <w:outlineLvl w:val="2"/>
    </w:pPr>
    <w:rPr>
      <w:color w:val="FFFFFF" w:themeColor="background1"/>
      <w:sz w:val="36"/>
      <w:szCs w:val="24"/>
    </w:rPr>
  </w:style>
  <w:style w:type="paragraph" w:styleId="4">
    <w:name w:val="heading 4"/>
    <w:basedOn w:val="3"/>
    <w:next w:val="a"/>
    <w:link w:val="40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5">
    <w:name w:val="heading 5"/>
    <w:basedOn w:val="4"/>
    <w:next w:val="a"/>
    <w:link w:val="50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6">
    <w:name w:val="heading 6"/>
    <w:basedOn w:val="5"/>
    <w:next w:val="a0"/>
    <w:link w:val="60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2"/>
    <w:qFormat/>
    <w:rsid w:val="009C7E6B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0"/>
      <w:szCs w:val="56"/>
    </w:rPr>
  </w:style>
  <w:style w:type="character" w:customStyle="1" w:styleId="a5">
    <w:name w:val="Заголовок Знак"/>
    <w:basedOn w:val="a1"/>
    <w:link w:val="a4"/>
    <w:uiPriority w:val="12"/>
    <w:rsid w:val="009C7E6B"/>
    <w:rPr>
      <w:rFonts w:asciiTheme="majorHAnsi" w:eastAsiaTheme="majorEastAsia" w:hAnsiTheme="majorHAnsi" w:cstheme="majorBidi"/>
      <w:b/>
      <w:caps/>
      <w:color w:val="71BBD9" w:themeColor="accent1"/>
      <w:kern w:val="28"/>
      <w:sz w:val="60"/>
      <w:szCs w:val="56"/>
      <w:lang w:val="en-US"/>
    </w:rPr>
  </w:style>
  <w:style w:type="paragraph" w:styleId="a6">
    <w:name w:val="Subtitle"/>
    <w:basedOn w:val="a"/>
    <w:next w:val="a"/>
    <w:link w:val="a7"/>
    <w:uiPriority w:val="11"/>
    <w:qFormat/>
    <w:rsid w:val="003C300F"/>
    <w:pPr>
      <w:numPr>
        <w:ilvl w:val="1"/>
      </w:numPr>
      <w:spacing w:after="240"/>
    </w:pPr>
    <w:rPr>
      <w:rFonts w:eastAsiaTheme="minorEastAsia"/>
      <w:caps/>
    </w:rPr>
  </w:style>
  <w:style w:type="character" w:customStyle="1" w:styleId="a7">
    <w:name w:val="Подзаголовок Знак"/>
    <w:basedOn w:val="a1"/>
    <w:link w:val="a6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10">
    <w:name w:val="Заголовок 1 Знак"/>
    <w:basedOn w:val="a1"/>
    <w:link w:val="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20">
    <w:name w:val="Заголовок 2 Знак"/>
    <w:basedOn w:val="a1"/>
    <w:link w:val="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21">
    <w:name w:val="Quote"/>
    <w:basedOn w:val="a"/>
    <w:next w:val="a"/>
    <w:link w:val="22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22">
    <w:name w:val="Цитата 2 Знак"/>
    <w:basedOn w:val="a1"/>
    <w:link w:val="21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a8">
    <w:name w:val="header"/>
    <w:basedOn w:val="a"/>
    <w:link w:val="a9"/>
    <w:uiPriority w:val="99"/>
    <w:semiHidden/>
    <w:rsid w:val="00F4527F"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884888"/>
  </w:style>
  <w:style w:type="paragraph" w:styleId="aa">
    <w:name w:val="footer"/>
    <w:basedOn w:val="a"/>
    <w:link w:val="ab"/>
    <w:uiPriority w:val="99"/>
    <w:semiHidden/>
    <w:rsid w:val="00F4527F"/>
    <w:pPr>
      <w:spacing w:after="0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884888"/>
  </w:style>
  <w:style w:type="table" w:styleId="ac">
    <w:name w:val="Table Grid"/>
    <w:basedOn w:val="a2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4D2F0E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af">
    <w:name w:val="Текст выноски Знак"/>
    <w:basedOn w:val="a1"/>
    <w:link w:val="ae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11">
    <w:name w:val="Plain Table 1"/>
    <w:basedOn w:val="a2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0">
    <w:name w:val="Контактные данные"/>
    <w:basedOn w:val="a"/>
    <w:link w:val="af1"/>
    <w:uiPriority w:val="10"/>
    <w:qFormat/>
    <w:rsid w:val="00946E3C"/>
    <w:pPr>
      <w:spacing w:after="800"/>
      <w:contextualSpacing/>
      <w:jc w:val="center"/>
    </w:pPr>
  </w:style>
  <w:style w:type="character" w:styleId="af2">
    <w:name w:val="Hyperlink"/>
    <w:basedOn w:val="a1"/>
    <w:uiPriority w:val="99"/>
    <w:semiHidden/>
    <w:rsid w:val="00946E3C"/>
    <w:rPr>
      <w:color w:val="72BADB" w:themeColor="hyperlink"/>
      <w:u w:val="single"/>
    </w:rPr>
  </w:style>
  <w:style w:type="character" w:customStyle="1" w:styleId="af1">
    <w:name w:val="Контактные данные (знак)"/>
    <w:basedOn w:val="a1"/>
    <w:link w:val="af0"/>
    <w:uiPriority w:val="10"/>
    <w:rsid w:val="00202BB7"/>
    <w:rPr>
      <w:color w:val="FFFFFF" w:themeColor="background1"/>
    </w:rPr>
  </w:style>
  <w:style w:type="character" w:styleId="af3">
    <w:name w:val="Unresolved Mention"/>
    <w:basedOn w:val="a1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af4">
    <w:name w:val="Источник"/>
    <w:basedOn w:val="a"/>
    <w:link w:val="af5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30">
    <w:name w:val="Заголовок 3 Знак"/>
    <w:basedOn w:val="a1"/>
    <w:link w:val="3"/>
    <w:uiPriority w:val="9"/>
    <w:rsid w:val="009C7E6B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af5">
    <w:name w:val="Источник (знак)"/>
    <w:basedOn w:val="a1"/>
    <w:link w:val="af4"/>
    <w:uiPriority w:val="15"/>
    <w:rsid w:val="00202BB7"/>
    <w:rPr>
      <w:color w:val="1F1F50" w:themeColor="accent3"/>
      <w:sz w:val="32"/>
    </w:rPr>
  </w:style>
  <w:style w:type="character" w:customStyle="1" w:styleId="40">
    <w:name w:val="Заголовок 4 Знак"/>
    <w:basedOn w:val="a1"/>
    <w:link w:val="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50">
    <w:name w:val="Заголовок 5 Знак"/>
    <w:basedOn w:val="a1"/>
    <w:link w:val="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60">
    <w:name w:val="Заголовок 6 Знак"/>
    <w:basedOn w:val="a1"/>
    <w:link w:val="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a0">
    <w:name w:val="Отступ"/>
    <w:basedOn w:val="a"/>
    <w:link w:val="af6"/>
    <w:uiPriority w:val="15"/>
    <w:qFormat/>
    <w:rsid w:val="00B65472"/>
    <w:pPr>
      <w:ind w:left="357"/>
    </w:pPr>
  </w:style>
  <w:style w:type="character" w:customStyle="1" w:styleId="af6">
    <w:name w:val="Отступ (знак)"/>
    <w:basedOn w:val="a1"/>
    <w:link w:val="a0"/>
    <w:uiPriority w:val="15"/>
    <w:rsid w:val="00202BB7"/>
    <w:rPr>
      <w:color w:val="FFFFFF" w:themeColor="background1"/>
    </w:rPr>
  </w:style>
  <w:style w:type="paragraph" w:styleId="af7">
    <w:name w:val="List Paragraph"/>
    <w:basedOn w:val="a"/>
    <w:uiPriority w:val="34"/>
    <w:qFormat/>
    <w:rsid w:val="005C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Local\Microsoft\Office\16.0\DTS\ru-RU%7bDD450B95-A635-4D78-9E66-E0A3A65B0A83%7d\%7b32C6EB07-540F-41B4-8755-BC6C0E02CEEE%7dtf78018332_win32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{32C6EB07-540F-41B4-8755-BC6C0E02CEEE}tf78018332_win32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Эдуард Пфиценмаер</cp:lastModifiedBy>
  <cp:revision>1</cp:revision>
  <dcterms:created xsi:type="dcterms:W3CDTF">2024-04-22T17:00:00Z</dcterms:created>
  <dcterms:modified xsi:type="dcterms:W3CDTF">2024-04-22T17:06:00Z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